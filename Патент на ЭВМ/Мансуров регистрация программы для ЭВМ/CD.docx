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8A261" w14:textId="77777777" w:rsidR="00C60161" w:rsidRDefault="005558D0">
      <w:r>
        <w:rPr>
          <w:noProof/>
        </w:rPr>
        <w:pict w14:anchorId="302A2F4B"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margin-left:31.15pt;margin-top:62.35pt;width:351pt;height:3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" filled="f" fillcolor="white [3212]" stroked="f">
            <v:textbox style="mso-next-textbox:#Text Box 46">
              <w:txbxContent>
                <w:p w14:paraId="3E39CF35" w14:textId="77777777" w:rsidR="00E04746" w:rsidRPr="00416D21" w:rsidRDefault="00E04746" w:rsidP="00E04746">
                  <w:pPr>
                    <w:pStyle w:val="Str-"/>
                    <w:spacing w:line="240" w:lineRule="auto"/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>Заявитель:</w:t>
                  </w:r>
                </w:p>
                <w:p w14:paraId="72959E3B" w14:textId="75BE1F26" w:rsidR="00256447" w:rsidRDefault="00256447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Русяк Иван Григорьевич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а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,</w:t>
                  </w:r>
                </w:p>
                <w:p w14:paraId="3A89A832" w14:textId="32DEB274" w:rsidR="000B62AB" w:rsidRPr="000B62AB" w:rsidRDefault="000B62AB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Королев Станислав Анатольевич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б</w:t>
                  </w:r>
                </w:p>
                <w:p w14:paraId="70E44520" w14:textId="15CFBDED" w:rsidR="00256447" w:rsidRDefault="000B62AB" w:rsidP="00256447">
                  <w:pPr>
                    <w:pStyle w:val="Str-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Мансуров</w:t>
                  </w:r>
                  <w:r w:rsidR="00256447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Рустам</w:t>
                  </w:r>
                  <w:r w:rsidR="00256447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Ренатович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в</w:t>
                  </w:r>
                </w:p>
                <w:p w14:paraId="003CDB09" w14:textId="5E0E871F" w:rsidR="00256447" w:rsidRDefault="00256447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а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4260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69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, Российская Федерация, Ижевск, 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br/>
                  </w:r>
                  <w:r w:rsidRPr="001D43F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ул. 30 лет Победы, д. 43, кв. 458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br/>
                  </w:r>
                  <w:r w:rsidR="000B62AB" w:rsidRPr="000B62AB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б</w:t>
                  </w:r>
                  <w:r w:rsidR="000B62AB" w:rsidRPr="000B62AB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426069, Российская Федерация, Ижевск, ул. 30 лет Победы, д. 43, кв. 155</w:t>
                  </w:r>
                </w:p>
                <w:p w14:paraId="55DA334C" w14:textId="2794F039" w:rsidR="000B62AB" w:rsidRDefault="002A440D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в</w:t>
                  </w:r>
                  <w:r w:rsidR="000B62AB" w:rsidRPr="000B62AB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426072</w:t>
                  </w:r>
                  <w:r w:rsidR="000B62AB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, Российская Федерация, Ижевск, ул. Молодежная, д. 45, кв. 3</w:t>
                  </w:r>
                </w:p>
                <w:p w14:paraId="608CC3B5" w14:textId="18A9D900" w:rsidR="00E04746" w:rsidRDefault="00E04746" w:rsidP="00C83C56">
                  <w:pPr>
                    <w:spacing w:before="200" w:after="200"/>
                    <w:jc w:val="center"/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>Программа для ЭВМ</w:t>
                  </w:r>
                </w:p>
                <w:p w14:paraId="2FECAB08" w14:textId="77777777" w:rsidR="000B62AB" w:rsidRPr="002A440D" w:rsidRDefault="000B62AB" w:rsidP="000B62AB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jc w:val="center"/>
                    <w:rPr>
                      <w:b/>
                      <w:spacing w:val="-10"/>
                      <w:sz w:val="28"/>
                      <w:szCs w:val="28"/>
                    </w:rPr>
                  </w:pPr>
                  <w:r w:rsidRPr="002A440D">
                    <w:rPr>
                      <w:b/>
                      <w:spacing w:val="-10"/>
                      <w:sz w:val="28"/>
                      <w:szCs w:val="28"/>
                    </w:rPr>
      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      </w:r>
                </w:p>
                <w:p w14:paraId="0A15C011" w14:textId="5345DF05" w:rsidR="00EA093A" w:rsidRDefault="00E04746" w:rsidP="001D43F1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ab/>
                  </w:r>
                  <w:r w:rsidR="000B62AB" w:rsidRPr="00416D21">
                    <w:rPr>
                      <w:sz w:val="28"/>
                      <w:szCs w:val="28"/>
                    </w:rPr>
                    <w:t xml:space="preserve">Авторы: </w:t>
                  </w:r>
                  <w:r w:rsidR="000B62AB" w:rsidRPr="00416D21">
                    <w:rPr>
                      <w:sz w:val="28"/>
                      <w:szCs w:val="28"/>
                    </w:rPr>
                    <w:tab/>
                  </w:r>
                  <w:r w:rsidR="00866A54">
                    <w:rPr>
                      <w:sz w:val="28"/>
                      <w:szCs w:val="28"/>
                    </w:rPr>
                    <w:t>И</w:t>
                  </w:r>
                  <w:r w:rsidR="00F2517A">
                    <w:rPr>
                      <w:sz w:val="28"/>
                      <w:szCs w:val="28"/>
                    </w:rPr>
                    <w:t>.Г.</w:t>
                  </w:r>
                  <w:r w:rsidR="00866A54">
                    <w:rPr>
                      <w:sz w:val="28"/>
                      <w:szCs w:val="28"/>
                    </w:rPr>
                    <w:t xml:space="preserve"> Русяк</w:t>
                  </w:r>
                  <w:r w:rsidR="001D43F1">
                    <w:rPr>
                      <w:sz w:val="28"/>
                      <w:szCs w:val="28"/>
                    </w:rPr>
                    <w:t>,</w:t>
                  </w:r>
                </w:p>
                <w:p w14:paraId="323D4265" w14:textId="77777777" w:rsidR="000B62AB" w:rsidRDefault="00EA093A" w:rsidP="000B62AB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С.А. Королев,</w:t>
                  </w:r>
                  <w:r w:rsidR="000B62AB" w:rsidRPr="000B62AB">
                    <w:rPr>
                      <w:sz w:val="28"/>
                      <w:szCs w:val="28"/>
                    </w:rPr>
                    <w:t xml:space="preserve"> </w:t>
                  </w:r>
                </w:p>
                <w:p w14:paraId="1E0FEA56" w14:textId="1BA51B0F" w:rsidR="000B62AB" w:rsidRDefault="000B62AB" w:rsidP="000B62AB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Р.Р. Мансуров.</w:t>
                  </w:r>
                </w:p>
                <w:p w14:paraId="0B875490" w14:textId="3D232C1E" w:rsidR="00E04746" w:rsidRPr="00E04746" w:rsidRDefault="00E04746" w:rsidP="00C83C56">
                  <w:pPr>
                    <w:spacing w:before="200"/>
                    <w:jc w:val="center"/>
                  </w:pPr>
                  <w:r w:rsidRPr="00E04746">
                    <w:rPr>
                      <w:sz w:val="24"/>
                    </w:rPr>
                    <w:t xml:space="preserve">Дата записи: </w:t>
                  </w:r>
                  <w:r w:rsidR="002A440D">
                    <w:rPr>
                      <w:sz w:val="24"/>
                    </w:rPr>
                    <w:t>05</w:t>
                  </w:r>
                  <w:r w:rsidRPr="00B0437F">
                    <w:rPr>
                      <w:sz w:val="24"/>
                    </w:rPr>
                    <w:t>.</w:t>
                  </w:r>
                  <w:r w:rsidR="002A440D">
                    <w:rPr>
                      <w:sz w:val="24"/>
                    </w:rPr>
                    <w:t>07</w:t>
                  </w:r>
                  <w:r w:rsidRPr="00B0437F">
                    <w:rPr>
                      <w:sz w:val="24"/>
                    </w:rPr>
                    <w:t>.20</w:t>
                  </w:r>
                  <w:r w:rsidR="009E362D" w:rsidRPr="00B0437F">
                    <w:rPr>
                      <w:sz w:val="24"/>
                    </w:rPr>
                    <w:t>2</w:t>
                  </w:r>
                  <w:r w:rsidR="002A440D">
                    <w:rPr>
                      <w:sz w:val="24"/>
                    </w:rPr>
                    <w:t>3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color w:val="auto"/>
          <w:kern w:val="0"/>
          <w:sz w:val="24"/>
          <w:szCs w:val="24"/>
        </w:rPr>
        <w:pict w14:anchorId="5D6511BB">
          <v:group id="Group 47" o:spid="_x0000_s1027" style="position:absolute;margin-left:-173.4pt;margin-top:153.2pt;width:757.95pt;height:425.05pt;rotation:90;z-index:251664384" coordorigin="10536,10766" coordsize="96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">
            <v:group id="Group 48" o:spid="_x0000_s1028" style="position:absolute;left:10536;top:10766;width:963;height:540" coordorigin="10565,10771" coordsize="962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line id="Line 49" o:spid="_x0000_s1029" style="position:absolute;rotation:-90;visibility:visible;mso-wrap-style:square" from="11305,11041" to="11751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" strokecolor="black [3213]" strokeweight="1pt">
                <v:shadow color="#ccc"/>
              </v:line>
              <v:line id="Line 50" o:spid="_x0000_s1030" style="position:absolute;rotation:90;flip:y;visibility:visible;mso-wrap-style:square" from="11312,11048" to="11312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" strokecolor="black [3213]" strokeweight="1pt">
                <v:shadow color="#ccc"/>
              </v:line>
              <v:line id="Line 51" o:spid="_x0000_s1031" style="position:absolute;rotation:-90;visibility:visible;mso-wrap-style:square" from="10873,11041" to="11319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" strokecolor="black [3213]" strokeweight="1pt">
                <v:stroke dashstyle="dash"/>
                <v:shadow color="#ccc"/>
              </v:line>
              <v:line id="Line 52" o:spid="_x0000_s1032" style="position:absolute;rotation:90;flip:y;visibility:visible;mso-wrap-style:square" from="11312,10601" to="11312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" strokecolor="black [3213]" strokeweight="1pt">
                <v:shadow color="#ccc"/>
              </v:line>
              <v:line id="Line 53" o:spid="_x0000_s1033" style="position:absolute;rotation:90;flip:y;visibility:visible;mso-wrap-style:square" from="10877,11044" to="10877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" strokecolor="black [3213]" strokeweight="1pt">
                <v:stroke dashstyle="dash"/>
                <v:shadow color="#ccc"/>
              </v:line>
              <v:line id="Line 54" o:spid="_x0000_s1034" style="position:absolute;rotation:90;flip:y;visibility:visible;mso-wrap-style:square" from="10876,10597" to="10876,1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" strokecolor="black [3213]" strokeweight="1pt">
                <v:stroke dashstyle="dash"/>
                <v:shadow color="#ccc"/>
              </v:line>
              <v:line id="Line 55" o:spid="_x0000_s1035" style="position:absolute;rotation:-90;visibility:visible;mso-wrap-style:square" from="10435,11042" to="10882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" strokecolor="black [3213]" strokeweight="1pt">
                <v:stroke dashstyle="dash"/>
                <v:shadow color="#ccc"/>
              </v:line>
              <v:line id="Line 56" o:spid="_x0000_s1036" style="position:absolute;rotation:90;flip:x;visibility:visible;mso-wrap-style:square" from="10388,11040" to="10744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" strokecolor="black [3213]" strokeweight="1pt">
                <v:shadow color="#ccc"/>
              </v:line>
              <v:line id="Line 57" o:spid="_x0000_s1037" style="position:absolute;flip:x;visibility:visible;mso-wrap-style:square" from="10566,10817" to="10659,10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84N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4fw&#10;/SUcIJcfAAAA//8DAFBLAQItABQABgAIAAAAIQDb4fbL7gAAAIUBAAATAAAAAAAAAAAAAAAAAAAA&#10;AABbQ29udGVudF9UeXBlc10ueG1sUEsBAi0AFAAGAAgAAAAhAFr0LFu/AAAAFQEAAAsAAAAAAAAA&#10;AAAAAAAAHwEAAF9yZWxzLy5yZWxzUEsBAi0AFAAGAAgAAAAhAHi7zg2+AAAA2wAAAA8AAAAAAAAA&#10;AAAAAAAABwIAAGRycy9kb3ducmV2LnhtbFBLBQYAAAAAAwADALcAAADyAgAAAAA=&#10;" strokecolor="black [3213]" strokeweight="1pt">
                <v:shadow color="#ccc"/>
              </v:line>
              <v:line id="Line 58" o:spid="_x0000_s1038" style="position:absolute;flip:x y;visibility:visible;mso-wrap-style:square" from="10566,11219" to="10659,1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" strokecolor="black [3213]" strokeweight="1pt">
                <v:shadow color="#ccc"/>
              </v:line>
              <v:group id="Group 59" o:spid="_x0000_s1039" style="position:absolute;left:10659;top:10771;width:436;height:46" coordorigin="10659,10771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line id="Line 60" o:spid="_x0000_s1040" style="position:absolute;flip:y;visibility:visible;mso-wrap-style:square" from="10659,10771" to="10683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2V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8fw&#10;/SUcIJcfAAAA//8DAFBLAQItABQABgAIAAAAIQDb4fbL7gAAAIUBAAATAAAAAAAAAAAAAAAAAAAA&#10;AABbQ29udGVudF9UeXBlc10ueG1sUEsBAi0AFAAGAAgAAAAhAFr0LFu/AAAAFQEAAAsAAAAAAAAA&#10;AAAAAAAAHwEAAF9yZWxzLy5yZWxzUEsBAi0AFAAGAAgAAAAhAGjMbZW+AAAA2wAAAA8AAAAAAAAA&#10;AAAAAAAABwIAAGRycy9kb3ducmV2LnhtbFBLBQYAAAAAAwADALcAAADyAgAAAAA=&#10;" strokecolor="black [3213]" strokeweight="1pt">
                  <v:shadow color="#ccc"/>
                </v:line>
                <v:line id="Line 61" o:spid="_x0000_s1041" style="position:absolute;flip:x;visibility:visible;mso-wrap-style:square" from="10683,10771" to="11071,1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" strokecolor="black [3213]" strokeweight="1pt">
                  <v:shadow color="#ccc"/>
                </v:line>
                <v:line id="Line 62" o:spid="_x0000_s1042" style="position:absolute;flip:x y;visibility:visible;mso-wrap-style:square" from="11072,10771" to="11095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" strokecolor="black [3213]" strokeweight="1pt">
                  <v:shadow color="#ccc"/>
                </v:line>
              </v:group>
              <v:group id="Group 63" o:spid="_x0000_s1043" style="position:absolute;left:10659;top:11265;width:436;height:46;rotation:180" coordorigin="10671,10783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<v:line id="Line 64" o:spid="_x0000_s1044" style="position:absolute;flip:y;visibility:visible;mso-wrap-style:square" from="10671,10783" to="10694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" strokecolor="black [3213]" strokeweight="1pt">
                  <v:shadow color="#ccc"/>
                </v:line>
                <v:line id="Line 65" o:spid="_x0000_s1045" style="position:absolute;flip:x;visibility:visible;mso-wrap-style:square" from="10694,10783" to="11083,10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IL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2fw&#10;/SUcIJcfAAAA//8DAFBLAQItABQABgAIAAAAIQDb4fbL7gAAAIUBAAATAAAAAAAAAAAAAAAAAAAA&#10;AABbQ29udGVudF9UeXBlc10ueG1sUEsBAi0AFAAGAAgAAAAhAFr0LFu/AAAAFQEAAAsAAAAAAAAA&#10;AAAAAAAAHwEAAF9yZWxzLy5yZWxzUEsBAi0AFAAGAAgAAAAhAIbNwgu+AAAA2wAAAA8AAAAAAAAA&#10;AAAAAAAABwIAAGRycy9kb3ducmV2LnhtbFBLBQYAAAAAAwADALcAAADyAgAAAAA=&#10;" strokecolor="black [3213]" strokeweight="1pt">
                  <v:shadow color="#ccc"/>
                </v:line>
                <v:line id="Line 66" o:spid="_x0000_s1046" style="position:absolute;flip:x y;visibility:visible;mso-wrap-style:square" from="11083,10783" to="11107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" strokecolor="black [3213]" strokeweight="1pt">
                  <v:shadow color="#ccc"/>
                </v:line>
              </v:group>
            </v:group>
            <v:oval id="Oval 67" o:spid="_x0000_s1047" style="position:absolute;left:11377;top:10996;width:72;height: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" filled="f" strokecolor="black [3213]" strokeweight="1pt" insetpen="t">
              <v:shadow color="#ccc"/>
              <v:textbox inset="2.88pt,2.88pt,2.88pt,2.88pt"/>
            </v:oval>
            <v:shape id="Text Box 68" o:spid="_x0000_s1048" type="#_x0000_t202" style="position:absolute;left:11375;top:10994;width:37;height:7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" stroked="f" insetpen="t">
              <v:shadow color="#ccc"/>
              <v:textbox style="mso-next-textbox:#Text Box 68" inset="2.88pt,2.88pt,2.88pt,2.88pt">
                <w:txbxContent>
                  <w:p w14:paraId="30006F76" w14:textId="77777777" w:rsidR="00BB3EAD" w:rsidRDefault="00BB3EAD" w:rsidP="00BB3EAD"/>
                </w:txbxContent>
              </v:textbox>
            </v:shape>
          </v:group>
        </w:pict>
      </w:r>
    </w:p>
    <w:sectPr w:rsidR="00C60161" w:rsidSect="007B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F98CA" w14:textId="77777777" w:rsidR="005558D0" w:rsidRDefault="005558D0" w:rsidP="003A03DA">
      <w:r>
        <w:separator/>
      </w:r>
    </w:p>
  </w:endnote>
  <w:endnote w:type="continuationSeparator" w:id="0">
    <w:p w14:paraId="28D079E9" w14:textId="77777777" w:rsidR="005558D0" w:rsidRDefault="005558D0" w:rsidP="003A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8DBD7" w14:textId="77777777" w:rsidR="003A03DA" w:rsidRDefault="003A03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11881" w14:textId="77777777" w:rsidR="003A03DA" w:rsidRDefault="003A03D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21C4E" w14:textId="77777777" w:rsidR="003A03DA" w:rsidRDefault="003A03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20B87" w14:textId="77777777" w:rsidR="005558D0" w:rsidRDefault="005558D0" w:rsidP="003A03DA">
      <w:r>
        <w:separator/>
      </w:r>
    </w:p>
  </w:footnote>
  <w:footnote w:type="continuationSeparator" w:id="0">
    <w:p w14:paraId="691A75DF" w14:textId="77777777" w:rsidR="005558D0" w:rsidRDefault="005558D0" w:rsidP="003A0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85AEA" w14:textId="77777777" w:rsidR="003A03DA" w:rsidRDefault="003A03D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27AA1" w14:textId="77777777" w:rsidR="003A03DA" w:rsidRDefault="003A03D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4D994" w14:textId="77777777" w:rsidR="003A03DA" w:rsidRDefault="003A03D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proofState w:spelling="clean" w:grammar="clean"/>
  <w:attachedTemplate r:id="rId1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746"/>
    <w:rsid w:val="000066FF"/>
    <w:rsid w:val="00015789"/>
    <w:rsid w:val="000653C8"/>
    <w:rsid w:val="000B62AB"/>
    <w:rsid w:val="000C2132"/>
    <w:rsid w:val="000E594C"/>
    <w:rsid w:val="001472E2"/>
    <w:rsid w:val="00195A8A"/>
    <w:rsid w:val="001D0FC8"/>
    <w:rsid w:val="001D43F1"/>
    <w:rsid w:val="002122C8"/>
    <w:rsid w:val="002454F8"/>
    <w:rsid w:val="00256447"/>
    <w:rsid w:val="00280C61"/>
    <w:rsid w:val="00282587"/>
    <w:rsid w:val="00296E22"/>
    <w:rsid w:val="002A440D"/>
    <w:rsid w:val="002D1FE5"/>
    <w:rsid w:val="00326C42"/>
    <w:rsid w:val="00346067"/>
    <w:rsid w:val="00391989"/>
    <w:rsid w:val="003A03DA"/>
    <w:rsid w:val="00416D21"/>
    <w:rsid w:val="00450B1F"/>
    <w:rsid w:val="004801AC"/>
    <w:rsid w:val="004B6E4A"/>
    <w:rsid w:val="005558D0"/>
    <w:rsid w:val="0055712F"/>
    <w:rsid w:val="00572C43"/>
    <w:rsid w:val="0058718C"/>
    <w:rsid w:val="00627273"/>
    <w:rsid w:val="006538C2"/>
    <w:rsid w:val="006934E0"/>
    <w:rsid w:val="006D07B8"/>
    <w:rsid w:val="006E2A87"/>
    <w:rsid w:val="00712D49"/>
    <w:rsid w:val="00756B84"/>
    <w:rsid w:val="007B1DBD"/>
    <w:rsid w:val="007B2E39"/>
    <w:rsid w:val="00814C57"/>
    <w:rsid w:val="00866A54"/>
    <w:rsid w:val="008762C3"/>
    <w:rsid w:val="008870AE"/>
    <w:rsid w:val="008F3A59"/>
    <w:rsid w:val="008F64B6"/>
    <w:rsid w:val="00981ADD"/>
    <w:rsid w:val="00982839"/>
    <w:rsid w:val="009E362D"/>
    <w:rsid w:val="00A2145D"/>
    <w:rsid w:val="00A35C69"/>
    <w:rsid w:val="00A5656E"/>
    <w:rsid w:val="00A56B9C"/>
    <w:rsid w:val="00A676F1"/>
    <w:rsid w:val="00AC4EC0"/>
    <w:rsid w:val="00AD7858"/>
    <w:rsid w:val="00B0437F"/>
    <w:rsid w:val="00B11218"/>
    <w:rsid w:val="00B31139"/>
    <w:rsid w:val="00B545D1"/>
    <w:rsid w:val="00B64955"/>
    <w:rsid w:val="00B933F3"/>
    <w:rsid w:val="00BB3EAD"/>
    <w:rsid w:val="00BD5847"/>
    <w:rsid w:val="00C34CA0"/>
    <w:rsid w:val="00C42126"/>
    <w:rsid w:val="00C60161"/>
    <w:rsid w:val="00C631E1"/>
    <w:rsid w:val="00C82971"/>
    <w:rsid w:val="00C83C56"/>
    <w:rsid w:val="00D27332"/>
    <w:rsid w:val="00D3288B"/>
    <w:rsid w:val="00DF1618"/>
    <w:rsid w:val="00E019AC"/>
    <w:rsid w:val="00E04746"/>
    <w:rsid w:val="00E07F33"/>
    <w:rsid w:val="00E75655"/>
    <w:rsid w:val="00E97A44"/>
    <w:rsid w:val="00EA093A"/>
    <w:rsid w:val="00F055E9"/>
    <w:rsid w:val="00F23854"/>
    <w:rsid w:val="00F2517A"/>
    <w:rsid w:val="00F71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34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46"/>
    <w:pPr>
      <w:spacing w:after="0" w:line="240" w:lineRule="auto"/>
    </w:pPr>
    <w:rPr>
      <w:rFonts w:eastAsia="Times New Roman" w:cs="Times New Roman"/>
      <w:color w:val="000000"/>
      <w:kern w:val="28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E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E39"/>
    <w:rPr>
      <w:rFonts w:ascii="Tahoma" w:eastAsia="Times New Roman" w:hAnsi="Tahoma" w:cs="Tahoma"/>
      <w:color w:val="000000"/>
      <w:kern w:val="28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paragraph" w:customStyle="1" w:styleId="Str-">
    <w:name w:val="Стиль Str-Стиль По ширине + По центру"/>
    <w:basedOn w:val="a"/>
    <w:rsid w:val="00E04746"/>
    <w:pPr>
      <w:spacing w:line="360" w:lineRule="auto"/>
      <w:jc w:val="center"/>
    </w:pPr>
    <w:rPr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wnCloud\&#1055;&#1088;&#1086;&#1075;&#1088;&#1072;&#1084;&#1084;&#1099;%20&#1076;&#1083;&#1103;%20&#1069;&#1042;&#1052;\&#1050;&#1086;&#1085;&#1074;&#1077;&#1088;&#1090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8E88F-1C73-4AF7-B671-6D92DCA11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CD-конверт</vt:lpstr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CD-конверт</dc:title>
  <dc:creator/>
  <cp:lastModifiedBy/>
  <cp:revision>1</cp:revision>
  <dcterms:created xsi:type="dcterms:W3CDTF">2016-12-22T10:20:00Z</dcterms:created>
  <dcterms:modified xsi:type="dcterms:W3CDTF">2023-07-05T06:43:00Z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TC300034759990</vt:lpwstr>
  </property>
</Properties>
</file>