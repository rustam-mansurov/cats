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8A261" w14:textId="77777777" w:rsidR="00C60161" w:rsidRDefault="00195A8A">
      <w:r>
        <w:rPr>
          <w:noProof/>
        </w:rPr>
        <w:pict w14:anchorId="302A2F4B">
          <v:shapetype id="_x0000_t202" coordsize="21600,21600" o:spt="202" path="m,l,21600r21600,l21600,xe">
            <v:stroke joinstyle="miter"/>
            <v:path gradientshapeok="t" o:connecttype="rect"/>
          </v:shapetype>
          <v:shape id="Text Box 46" o:spid="_x0000_s1026" type="#_x0000_t202" style="position:absolute;margin-left:31.15pt;margin-top:62.35pt;width:351pt;height:34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" filled="f" fillcolor="white [3212]" stroked="f">
            <v:textbox>
              <w:txbxContent>
                <w:p w14:paraId="3E39CF35" w14:textId="77777777" w:rsidR="00E04746" w:rsidRPr="00416D21" w:rsidRDefault="00E04746" w:rsidP="00E04746">
                  <w:pPr>
                    <w:pStyle w:val="Str-"/>
                    <w:spacing w:line="240" w:lineRule="auto"/>
                    <w:rPr>
                      <w:sz w:val="28"/>
                      <w:szCs w:val="28"/>
                    </w:rPr>
                  </w:pPr>
                  <w:r w:rsidRPr="00416D21">
                    <w:rPr>
                      <w:sz w:val="28"/>
                      <w:szCs w:val="28"/>
                    </w:rPr>
                    <w:t>Заявитель:</w:t>
                  </w:r>
                </w:p>
                <w:p w14:paraId="72959E3B" w14:textId="75BE1F26" w:rsidR="00256447" w:rsidRDefault="00256447" w:rsidP="00256447">
                  <w:pPr>
                    <w:pStyle w:val="Str-"/>
                    <w:spacing w:line="240" w:lineRule="auto"/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Русяк</w:t>
                  </w:r>
                  <w:proofErr w:type="spellEnd"/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 xml:space="preserve"> Иван Григорьевич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  <w:vertAlign w:val="superscript"/>
                    </w:rPr>
                    <w:t>а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,</w:t>
                  </w:r>
                </w:p>
                <w:p w14:paraId="70E44520" w14:textId="432BC763" w:rsidR="00256447" w:rsidRDefault="00256447" w:rsidP="00256447">
                  <w:pPr>
                    <w:pStyle w:val="Str-"/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Клюкин</w:t>
                  </w:r>
                  <w:proofErr w:type="spellEnd"/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 xml:space="preserve"> Даниил </w:t>
                  </w:r>
                  <w:proofErr w:type="spellStart"/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Анатольевич</w:t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  <w:vertAlign w:val="superscript"/>
                    </w:rPr>
                    <w:t>б</w:t>
                  </w:r>
                  <w:proofErr w:type="spellEnd"/>
                </w:p>
                <w:p w14:paraId="003CDB09" w14:textId="7F2CB648" w:rsidR="00256447" w:rsidRDefault="00256447" w:rsidP="00256447">
                  <w:pPr>
                    <w:pStyle w:val="Str-"/>
                    <w:spacing w:line="240" w:lineRule="auto"/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</w:pPr>
                  <w:proofErr w:type="gramStart"/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  <w:vertAlign w:val="superscript"/>
                    </w:rPr>
                    <w:t>а</w:t>
                  </w:r>
                  <w:proofErr w:type="gramEnd"/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4260</w:t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69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 xml:space="preserve">, Российская Федерация, Ижевск, 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br/>
                  </w:r>
                  <w:r w:rsidRPr="001D43F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ул. 30 лет Победы, д. 43, кв. 458</w:t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br/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  <w:vertAlign w:val="superscript"/>
                    </w:rPr>
                    <w:t>б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4260</w:t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33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 xml:space="preserve">, Российская Федерация, Ижевск, 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br/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ул. Кирова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 xml:space="preserve">, д. </w:t>
                  </w:r>
                  <w:r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15, кв</w:t>
                  </w:r>
                  <w:r w:rsidRPr="00416D21">
                    <w:rPr>
                      <w:rFonts w:ascii="Cambria" w:hAnsi="Cambria"/>
                      <w:b/>
                      <w:spacing w:val="-12"/>
                      <w:sz w:val="28"/>
                      <w:szCs w:val="28"/>
                    </w:rPr>
                    <w:t>. 2</w:t>
                  </w:r>
                </w:p>
                <w:p w14:paraId="608CC3B5" w14:textId="18A9D900" w:rsidR="00E04746" w:rsidRDefault="00E04746" w:rsidP="00C83C56">
                  <w:pPr>
                    <w:spacing w:before="200" w:after="200"/>
                    <w:jc w:val="center"/>
                    <w:rPr>
                      <w:sz w:val="28"/>
                      <w:szCs w:val="28"/>
                    </w:rPr>
                  </w:pPr>
                  <w:r w:rsidRPr="00416D21">
                    <w:rPr>
                      <w:sz w:val="28"/>
                      <w:szCs w:val="28"/>
                    </w:rPr>
                    <w:t>Программа для ЭВМ</w:t>
                  </w:r>
                </w:p>
                <w:p w14:paraId="133CD4CB" w14:textId="1E015D28" w:rsidR="00C34CA0" w:rsidRPr="0055712F" w:rsidRDefault="00256447" w:rsidP="00C83C56">
                  <w:pPr>
                    <w:spacing w:after="120"/>
                    <w:jc w:val="center"/>
                    <w:rPr>
                      <w:b/>
                      <w:spacing w:val="-10"/>
                      <w:sz w:val="32"/>
                      <w:szCs w:val="28"/>
                    </w:rPr>
                  </w:pPr>
                  <w:r>
                    <w:rPr>
                      <w:b/>
                      <w:spacing w:val="-10"/>
                      <w:sz w:val="32"/>
                      <w:szCs w:val="28"/>
                    </w:rPr>
                    <w:t>Программа для р</w:t>
                  </w:r>
                  <w:r w:rsidR="00EA093A" w:rsidRPr="00EA093A">
                    <w:rPr>
                      <w:b/>
                      <w:spacing w:val="-10"/>
                      <w:sz w:val="32"/>
                      <w:szCs w:val="28"/>
                    </w:rPr>
                    <w:t>асчет</w:t>
                  </w:r>
                  <w:r>
                    <w:rPr>
                      <w:b/>
                      <w:spacing w:val="-10"/>
                      <w:sz w:val="32"/>
                      <w:szCs w:val="28"/>
                    </w:rPr>
                    <w:t>а</w:t>
                  </w:r>
                  <w:r w:rsidR="00EA093A" w:rsidRPr="00EA093A">
                    <w:rPr>
                      <w:b/>
                      <w:spacing w:val="-10"/>
                      <w:sz w:val="32"/>
                      <w:szCs w:val="28"/>
                    </w:rPr>
                    <w:t xml:space="preserve"> теплового и напряженно-деформированного состояния</w:t>
                  </w:r>
                  <w:r>
                    <w:rPr>
                      <w:b/>
                      <w:spacing w:val="-10"/>
                      <w:sz w:val="32"/>
                      <w:szCs w:val="28"/>
                    </w:rPr>
                    <w:t xml:space="preserve"> ствола</w:t>
                  </w:r>
                  <w:r w:rsidR="00EA093A" w:rsidRPr="00EA093A">
                    <w:rPr>
                      <w:b/>
                      <w:spacing w:val="-10"/>
                      <w:sz w:val="32"/>
                      <w:szCs w:val="28"/>
                    </w:rPr>
                    <w:t xml:space="preserve"> </w:t>
                  </w:r>
                  <w:r>
                    <w:rPr>
                      <w:b/>
                      <w:spacing w:val="-10"/>
                      <w:sz w:val="32"/>
                      <w:szCs w:val="28"/>
                    </w:rPr>
                    <w:t>при выстреле</w:t>
                  </w:r>
                </w:p>
                <w:p w14:paraId="33AFC5E7" w14:textId="76496603" w:rsidR="00866A54" w:rsidRDefault="00E04746" w:rsidP="001D43F1">
                  <w:pPr>
                    <w:tabs>
                      <w:tab w:val="left" w:pos="2977"/>
                      <w:tab w:val="left" w:pos="4111"/>
                      <w:tab w:val="left" w:pos="7938"/>
                    </w:tabs>
                    <w:rPr>
                      <w:sz w:val="28"/>
                      <w:szCs w:val="28"/>
                    </w:rPr>
                  </w:pPr>
                  <w:r w:rsidRPr="00416D21">
                    <w:rPr>
                      <w:sz w:val="28"/>
                      <w:szCs w:val="28"/>
                    </w:rPr>
                    <w:tab/>
                  </w:r>
                  <w:proofErr w:type="gramStart"/>
                  <w:r w:rsidRPr="00416D21">
                    <w:rPr>
                      <w:sz w:val="28"/>
                      <w:szCs w:val="28"/>
                    </w:rPr>
                    <w:t>Автор</w:t>
                  </w:r>
                  <w:r w:rsidR="009E362D" w:rsidRPr="00416D21">
                    <w:rPr>
                      <w:sz w:val="28"/>
                      <w:szCs w:val="28"/>
                    </w:rPr>
                    <w:t>ы</w:t>
                  </w:r>
                  <w:r w:rsidRPr="00416D21">
                    <w:rPr>
                      <w:sz w:val="28"/>
                      <w:szCs w:val="28"/>
                    </w:rPr>
                    <w:t>:</w:t>
                  </w:r>
                  <w:r w:rsidRPr="00416D21">
                    <w:rPr>
                      <w:sz w:val="28"/>
                      <w:szCs w:val="28"/>
                    </w:rPr>
                    <w:tab/>
                  </w:r>
                  <w:proofErr w:type="gramEnd"/>
                  <w:r w:rsidR="00866A54">
                    <w:rPr>
                      <w:sz w:val="28"/>
                      <w:szCs w:val="28"/>
                    </w:rPr>
                    <w:t>И</w:t>
                  </w:r>
                  <w:r w:rsidR="00F2517A">
                    <w:rPr>
                      <w:sz w:val="28"/>
                      <w:szCs w:val="28"/>
                    </w:rPr>
                    <w:t>.Г.</w:t>
                  </w:r>
                  <w:r w:rsidR="00866A5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66A54">
                    <w:rPr>
                      <w:sz w:val="28"/>
                      <w:szCs w:val="28"/>
                    </w:rPr>
                    <w:t>Русяк</w:t>
                  </w:r>
                  <w:proofErr w:type="spellEnd"/>
                  <w:r w:rsidR="001D43F1">
                    <w:rPr>
                      <w:sz w:val="28"/>
                      <w:szCs w:val="28"/>
                    </w:rPr>
                    <w:t>,</w:t>
                  </w:r>
                </w:p>
                <w:p w14:paraId="0A15C011" w14:textId="117FC92E" w:rsidR="00EA093A" w:rsidRDefault="00EA093A" w:rsidP="001D43F1">
                  <w:pPr>
                    <w:tabs>
                      <w:tab w:val="left" w:pos="2977"/>
                      <w:tab w:val="left" w:pos="4111"/>
                      <w:tab w:val="left" w:pos="793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 xml:space="preserve">В.Г. </w:t>
                  </w:r>
                  <w:proofErr w:type="spellStart"/>
                  <w:r>
                    <w:rPr>
                      <w:sz w:val="28"/>
                      <w:szCs w:val="28"/>
                    </w:rPr>
                    <w:t>Суфиянов</w:t>
                  </w:r>
                  <w:proofErr w:type="spellEnd"/>
                  <w:r>
                    <w:rPr>
                      <w:sz w:val="28"/>
                      <w:szCs w:val="28"/>
                    </w:rPr>
                    <w:t>,</w:t>
                  </w:r>
                </w:p>
                <w:p w14:paraId="6E55965E" w14:textId="3446897C" w:rsidR="00EA093A" w:rsidRDefault="00EA093A" w:rsidP="001D43F1">
                  <w:pPr>
                    <w:tabs>
                      <w:tab w:val="left" w:pos="2977"/>
                      <w:tab w:val="left" w:pos="4111"/>
                      <w:tab w:val="left" w:pos="793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С.А. Королев,</w:t>
                  </w:r>
                </w:p>
                <w:p w14:paraId="7F4D99EC" w14:textId="111520DB" w:rsidR="00DF1618" w:rsidRDefault="00E07F33" w:rsidP="00BD5847">
                  <w:pPr>
                    <w:tabs>
                      <w:tab w:val="left" w:pos="2977"/>
                      <w:tab w:val="left" w:pos="4111"/>
                      <w:tab w:val="left" w:pos="793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 w:rsidR="00A35C69">
                    <w:rPr>
                      <w:sz w:val="28"/>
                      <w:szCs w:val="28"/>
                    </w:rPr>
                    <w:t>Д.Г. Нефедов</w:t>
                  </w:r>
                  <w:r w:rsidR="00EA093A">
                    <w:rPr>
                      <w:sz w:val="28"/>
                      <w:szCs w:val="28"/>
                    </w:rPr>
                    <w:t>,</w:t>
                  </w:r>
                </w:p>
                <w:p w14:paraId="2E7AF5F5" w14:textId="48B3B8EC" w:rsidR="00981ADD" w:rsidRPr="00A02DF6" w:rsidRDefault="00981ADD" w:rsidP="00BD5847">
                  <w:pPr>
                    <w:tabs>
                      <w:tab w:val="left" w:pos="2977"/>
                      <w:tab w:val="left" w:pos="4111"/>
                      <w:tab w:val="left" w:pos="7938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 xml:space="preserve">Д.А. </w:t>
                  </w:r>
                  <w:proofErr w:type="spellStart"/>
                  <w:r>
                    <w:rPr>
                      <w:sz w:val="28"/>
                      <w:szCs w:val="28"/>
                    </w:rPr>
                    <w:t>Клюкин</w:t>
                  </w:r>
                  <w:proofErr w:type="spellEnd"/>
                </w:p>
                <w:p w14:paraId="0B875490" w14:textId="18607F7B" w:rsidR="00E04746" w:rsidRPr="00E04746" w:rsidRDefault="00E04746" w:rsidP="00C83C56">
                  <w:pPr>
                    <w:spacing w:before="200"/>
                    <w:jc w:val="center"/>
                  </w:pPr>
                  <w:r w:rsidRPr="00E04746">
                    <w:rPr>
                      <w:sz w:val="24"/>
                    </w:rPr>
                    <w:t xml:space="preserve">Дата записи: </w:t>
                  </w:r>
                  <w:r w:rsidR="00256447">
                    <w:rPr>
                      <w:sz w:val="24"/>
                    </w:rPr>
                    <w:t>2</w:t>
                  </w:r>
                  <w:r w:rsidR="00195A8A">
                    <w:rPr>
                      <w:sz w:val="24"/>
                    </w:rPr>
                    <w:t>6</w:t>
                  </w:r>
                  <w:bookmarkStart w:id="0" w:name="_GoBack"/>
                  <w:bookmarkEnd w:id="0"/>
                  <w:r w:rsidRPr="00B0437F">
                    <w:rPr>
                      <w:sz w:val="24"/>
                    </w:rPr>
                    <w:t>.</w:t>
                  </w:r>
                  <w:r w:rsidR="00256447">
                    <w:rPr>
                      <w:sz w:val="24"/>
                    </w:rPr>
                    <w:t>05</w:t>
                  </w:r>
                  <w:r w:rsidRPr="00B0437F">
                    <w:rPr>
                      <w:sz w:val="24"/>
                    </w:rPr>
                    <w:t>.20</w:t>
                  </w:r>
                  <w:r w:rsidR="009E362D" w:rsidRPr="00B0437F">
                    <w:rPr>
                      <w:sz w:val="24"/>
                    </w:rPr>
                    <w:t>2</w:t>
                  </w:r>
                  <w:r w:rsidR="00256447">
                    <w:rPr>
                      <w:sz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color w:val="auto"/>
          <w:kern w:val="0"/>
          <w:sz w:val="24"/>
          <w:szCs w:val="24"/>
        </w:rPr>
        <w:pict w14:anchorId="5D6511BB">
          <v:group id="Group 47" o:spid="_x0000_s1027" style="position:absolute;margin-left:-173.4pt;margin-top:153.2pt;width:757.95pt;height:425.05pt;rotation:90;z-index:251664384" coordorigin="10536,10766" coordsize="96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">
            <v:group id="Group 48" o:spid="_x0000_s1028" style="position:absolute;left:10536;top:10766;width:963;height:540" coordorigin="10565,10771" coordsize="962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line id="Line 49" o:spid="_x0000_s1029" style="position:absolute;rotation:-90;visibility:visible;mso-wrap-style:square" from="11305,11041" to="11751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" strokecolor="black [3213]" strokeweight="1pt">
                <v:shadow color="#ccc"/>
              </v:line>
              <v:line id="Line 50" o:spid="_x0000_s1030" style="position:absolute;rotation:90;flip:y;visibility:visible;mso-wrap-style:square" from="11312,11048" to="11312,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" strokecolor="black [3213]" strokeweight="1pt">
                <v:shadow color="#ccc"/>
              </v:line>
              <v:line id="Line 51" o:spid="_x0000_s1031" style="position:absolute;rotation:-90;visibility:visible;mso-wrap-style:square" from="10873,11041" to="11319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" strokecolor="black [3213]" strokeweight="1pt">
                <v:stroke dashstyle="dash"/>
                <v:shadow color="#ccc"/>
              </v:line>
              <v:line id="Line 52" o:spid="_x0000_s1032" style="position:absolute;rotation:90;flip:y;visibility:visible;mso-wrap-style:square" from="11312,10601" to="11312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" strokecolor="black [3213]" strokeweight="1pt">
                <v:shadow color="#ccc"/>
              </v:line>
              <v:line id="Line 53" o:spid="_x0000_s1033" style="position:absolute;rotation:90;flip:y;visibility:visible;mso-wrap-style:square" from="10877,11044" to="10877,1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" strokecolor="black [3213]" strokeweight="1pt">
                <v:stroke dashstyle="dash"/>
                <v:shadow color="#ccc"/>
              </v:line>
              <v:line id="Line 54" o:spid="_x0000_s1034" style="position:absolute;rotation:90;flip:y;visibility:visible;mso-wrap-style:square" from="10876,10597" to="10876,11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" strokecolor="black [3213]" strokeweight="1pt">
                <v:stroke dashstyle="dash"/>
                <v:shadow color="#ccc"/>
              </v:line>
              <v:line id="Line 55" o:spid="_x0000_s1035" style="position:absolute;rotation:-90;visibility:visible;mso-wrap-style:square" from="10435,11042" to="10882,1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" strokecolor="black [3213]" strokeweight="1pt">
                <v:stroke dashstyle="dash"/>
                <v:shadow color="#ccc"/>
              </v:line>
              <v:line id="Line 56" o:spid="_x0000_s1036" style="position:absolute;rotation:90;flip:x;visibility:visible;mso-wrap-style:square" from="10388,11040" to="10744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" strokecolor="black [3213]" strokeweight="1pt">
                <v:shadow color="#ccc"/>
              </v:line>
              <v:line id="Line 57" o:spid="_x0000_s1037" style="position:absolute;flip:x;visibility:visible;mso-wrap-style:square" from="10566,10817" to="10659,10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" strokecolor="black [3213]" strokeweight="1pt">
                <v:shadow color="#ccc"/>
              </v:line>
              <v:line id="Line 58" o:spid="_x0000_s1038" style="position:absolute;flip:x y;visibility:visible;mso-wrap-style:square" from="10566,11219" to="10659,1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" strokecolor="black [3213]" strokeweight="1pt">
                <v:shadow color="#ccc"/>
              </v:line>
              <v:group id="Group 59" o:spid="_x0000_s1039" style="position:absolute;left:10659;top:10771;width:436;height:46" coordorigin="10659,10771" coordsize="43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line id="Line 60" o:spid="_x0000_s1040" style="position:absolute;flip:y;visibility:visible;mso-wrap-style:square" from="10659,10771" to="10683,1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" strokecolor="black [3213]" strokeweight="1pt">
                  <v:shadow color="#ccc"/>
                </v:line>
                <v:line id="Line 61" o:spid="_x0000_s1041" style="position:absolute;flip:x;visibility:visible;mso-wrap-style:square" from="10683,10771" to="11071,10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" strokecolor="black [3213]" strokeweight="1pt">
                  <v:shadow color="#ccc"/>
                </v:line>
                <v:line id="Line 62" o:spid="_x0000_s1042" style="position:absolute;flip:x y;visibility:visible;mso-wrap-style:square" from="11072,10771" to="11095,1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" strokecolor="black [3213]" strokeweight="1pt">
                  <v:shadow color="#ccc"/>
                </v:line>
              </v:group>
              <v:group id="Group 63" o:spid="_x0000_s1043" style="position:absolute;left:10659;top:11265;width:436;height:46;rotation:180" coordorigin="10671,10783" coordsize="43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">
                <v:line id="Line 64" o:spid="_x0000_s1044" style="position:absolute;flip:y;visibility:visible;mso-wrap-style:square" from="10671,10783" to="10694,1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" strokecolor="black [3213]" strokeweight="1pt">
                  <v:shadow color="#ccc"/>
                </v:line>
                <v:line id="Line 65" o:spid="_x0000_s1045" style="position:absolute;flip:x;visibility:visible;mso-wrap-style:square" from="10694,10783" to="11083,10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" strokecolor="black [3213]" strokeweight="1pt">
                  <v:shadow color="#ccc"/>
                </v:line>
                <v:line id="Line 66" o:spid="_x0000_s1046" style="position:absolute;flip:x y;visibility:visible;mso-wrap-style:square" from="11083,10783" to="11107,1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" strokecolor="black [3213]" strokeweight="1pt">
                  <v:shadow color="#ccc"/>
                </v:line>
              </v:group>
            </v:group>
            <v:oval id="Oval 67" o:spid="_x0000_s1047" style="position:absolute;left:11377;top:10996;width:72;height: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" filled="f" strokecolor="black [3213]" strokeweight="1pt" insetpen="t">
              <v:shadow color="#ccc"/>
              <v:textbox inset="2.88pt,2.88pt,2.88pt,2.88pt"/>
            </v:oval>
            <v:shape id="Text Box 68" o:spid="_x0000_s1048" type="#_x0000_t202" style="position:absolute;left:11375;top:10994;width:37;height:7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" stroked="f" insetpen="t">
              <v:shadow color="#ccc"/>
              <v:textbox inset="2.88pt,2.88pt,2.88pt,2.88pt">
                <w:txbxContent>
                  <w:p w14:paraId="30006F76" w14:textId="77777777" w:rsidR="00BB3EAD" w:rsidRDefault="00BB3EAD" w:rsidP="00BB3EAD"/>
                </w:txbxContent>
              </v:textbox>
            </v:shape>
          </v:group>
        </w:pict>
      </w:r>
    </w:p>
    <w:sectPr w:rsidR="00C60161" w:rsidSect="007B2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54BCB" w14:textId="77777777" w:rsidR="00450B1F" w:rsidRDefault="00450B1F" w:rsidP="003A03DA">
      <w:r>
        <w:separator/>
      </w:r>
    </w:p>
  </w:endnote>
  <w:endnote w:type="continuationSeparator" w:id="0">
    <w:p w14:paraId="1EA8C913" w14:textId="77777777" w:rsidR="00450B1F" w:rsidRDefault="00450B1F" w:rsidP="003A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8DBD7" w14:textId="77777777" w:rsidR="003A03DA" w:rsidRDefault="003A03D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11881" w14:textId="77777777" w:rsidR="003A03DA" w:rsidRDefault="003A03D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21C4E" w14:textId="77777777" w:rsidR="003A03DA" w:rsidRDefault="003A03D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B640F" w14:textId="77777777" w:rsidR="00450B1F" w:rsidRDefault="00450B1F" w:rsidP="003A03DA">
      <w:r>
        <w:separator/>
      </w:r>
    </w:p>
  </w:footnote>
  <w:footnote w:type="continuationSeparator" w:id="0">
    <w:p w14:paraId="4A18EE6A" w14:textId="77777777" w:rsidR="00450B1F" w:rsidRDefault="00450B1F" w:rsidP="003A03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85AEA" w14:textId="77777777" w:rsidR="003A03DA" w:rsidRDefault="003A03D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27AA1" w14:textId="77777777" w:rsidR="003A03DA" w:rsidRDefault="003A03D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4D994" w14:textId="77777777" w:rsidR="003A03DA" w:rsidRDefault="003A03D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08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4746"/>
    <w:rsid w:val="000066FF"/>
    <w:rsid w:val="00015789"/>
    <w:rsid w:val="000653C8"/>
    <w:rsid w:val="000C2132"/>
    <w:rsid w:val="000E594C"/>
    <w:rsid w:val="001472E2"/>
    <w:rsid w:val="00195A8A"/>
    <w:rsid w:val="001D0FC8"/>
    <w:rsid w:val="001D43F1"/>
    <w:rsid w:val="002122C8"/>
    <w:rsid w:val="002454F8"/>
    <w:rsid w:val="00256447"/>
    <w:rsid w:val="00280C61"/>
    <w:rsid w:val="00282587"/>
    <w:rsid w:val="00296E22"/>
    <w:rsid w:val="002D1FE5"/>
    <w:rsid w:val="00326C42"/>
    <w:rsid w:val="00346067"/>
    <w:rsid w:val="00391989"/>
    <w:rsid w:val="003A03DA"/>
    <w:rsid w:val="00416D21"/>
    <w:rsid w:val="00450B1F"/>
    <w:rsid w:val="004801AC"/>
    <w:rsid w:val="004B6E4A"/>
    <w:rsid w:val="0055712F"/>
    <w:rsid w:val="00572C43"/>
    <w:rsid w:val="0058718C"/>
    <w:rsid w:val="006538C2"/>
    <w:rsid w:val="006934E0"/>
    <w:rsid w:val="006D07B8"/>
    <w:rsid w:val="006E2A87"/>
    <w:rsid w:val="00712D49"/>
    <w:rsid w:val="00756B84"/>
    <w:rsid w:val="007B1DBD"/>
    <w:rsid w:val="007B2E39"/>
    <w:rsid w:val="00814C57"/>
    <w:rsid w:val="00866A54"/>
    <w:rsid w:val="008762C3"/>
    <w:rsid w:val="008870AE"/>
    <w:rsid w:val="008F3A59"/>
    <w:rsid w:val="008F64B6"/>
    <w:rsid w:val="00981ADD"/>
    <w:rsid w:val="00982839"/>
    <w:rsid w:val="009E362D"/>
    <w:rsid w:val="00A2145D"/>
    <w:rsid w:val="00A35C69"/>
    <w:rsid w:val="00A5656E"/>
    <w:rsid w:val="00A56B9C"/>
    <w:rsid w:val="00A676F1"/>
    <w:rsid w:val="00AC4EC0"/>
    <w:rsid w:val="00AD7858"/>
    <w:rsid w:val="00B0437F"/>
    <w:rsid w:val="00B11218"/>
    <w:rsid w:val="00B31139"/>
    <w:rsid w:val="00B545D1"/>
    <w:rsid w:val="00B64955"/>
    <w:rsid w:val="00B933F3"/>
    <w:rsid w:val="00BB3EAD"/>
    <w:rsid w:val="00BD5847"/>
    <w:rsid w:val="00C34CA0"/>
    <w:rsid w:val="00C42126"/>
    <w:rsid w:val="00C60161"/>
    <w:rsid w:val="00C631E1"/>
    <w:rsid w:val="00C82971"/>
    <w:rsid w:val="00C83C56"/>
    <w:rsid w:val="00D27332"/>
    <w:rsid w:val="00D3288B"/>
    <w:rsid w:val="00DF1618"/>
    <w:rsid w:val="00E019AC"/>
    <w:rsid w:val="00E04746"/>
    <w:rsid w:val="00E07F33"/>
    <w:rsid w:val="00E75655"/>
    <w:rsid w:val="00E97A44"/>
    <w:rsid w:val="00EA093A"/>
    <w:rsid w:val="00F055E9"/>
    <w:rsid w:val="00F23854"/>
    <w:rsid w:val="00F2517A"/>
    <w:rsid w:val="00F71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2F34B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746"/>
    <w:pPr>
      <w:spacing w:after="0" w:line="240" w:lineRule="auto"/>
    </w:pPr>
    <w:rPr>
      <w:rFonts w:eastAsia="Times New Roman" w:cs="Times New Roman"/>
      <w:color w:val="000000"/>
      <w:kern w:val="28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E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2E39"/>
    <w:rPr>
      <w:rFonts w:ascii="Tahoma" w:eastAsia="Times New Roman" w:hAnsi="Tahoma" w:cs="Tahoma"/>
      <w:color w:val="000000"/>
      <w:kern w:val="28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3A03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A03DA"/>
    <w:rPr>
      <w:rFonts w:ascii="Times New Roman" w:eastAsia="Times New Roman" w:hAnsi="Times New Roman" w:cs="Times New Roman"/>
      <w:color w:val="000000"/>
      <w:kern w:val="28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3A03D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A03DA"/>
    <w:rPr>
      <w:rFonts w:ascii="Times New Roman" w:eastAsia="Times New Roman" w:hAnsi="Times New Roman" w:cs="Times New Roman"/>
      <w:color w:val="000000"/>
      <w:kern w:val="28"/>
      <w:sz w:val="20"/>
      <w:szCs w:val="20"/>
      <w:lang w:eastAsia="ru-RU"/>
    </w:rPr>
  </w:style>
  <w:style w:type="paragraph" w:customStyle="1" w:styleId="Str-">
    <w:name w:val="Стиль Str-Стиль По ширине + По центру"/>
    <w:basedOn w:val="a"/>
    <w:rsid w:val="00E04746"/>
    <w:pPr>
      <w:spacing w:line="360" w:lineRule="auto"/>
      <w:jc w:val="center"/>
    </w:pPr>
    <w:rPr>
      <w:color w:val="auto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wnCloud\&#1055;&#1088;&#1086;&#1075;&#1088;&#1072;&#1084;&#1084;&#1099;%20&#1076;&#1083;&#1103;%20&#1069;&#1042;&#1052;\&#1050;&#1086;&#1085;&#1074;&#1077;&#1088;&#1090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8E88F-1C73-4AF7-B671-6D92DCA11B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CD-конверт</vt:lpstr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CD-конверт</dc:title>
  <dc:creator/>
  <cp:lastModifiedBy/>
  <cp:revision>1</cp:revision>
  <dcterms:created xsi:type="dcterms:W3CDTF">2016-12-22T10:20:00Z</dcterms:created>
  <dcterms:modified xsi:type="dcterms:W3CDTF">2022-05-25T11:15:00Z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TC300034759990</vt:lpwstr>
  </property>
</Properties>
</file>